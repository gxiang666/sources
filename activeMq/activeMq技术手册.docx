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09" w:rsidRDefault="008D590C" w:rsidP="008D590C">
      <w:pPr>
        <w:pStyle w:val="a3"/>
      </w:pPr>
      <w:r>
        <w:t>ActiveMq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E34B5" w:rsidTr="00EE34B5">
        <w:tc>
          <w:tcPr>
            <w:tcW w:w="11046" w:type="dxa"/>
          </w:tcPr>
          <w:p w:rsidR="00EE34B5" w:rsidRDefault="00EE34B5" w:rsidP="00EE34B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37075" cy="2992755"/>
                  <wp:effectExtent l="0" t="0" r="0" b="0"/>
                  <wp:doc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07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4B5" w:rsidRPr="00EE34B5" w:rsidRDefault="00EE34B5" w:rsidP="00EE34B5"/>
    <w:p w:rsidR="008D590C" w:rsidRDefault="008D590C" w:rsidP="008D590C">
      <w:pPr>
        <w:pStyle w:val="1"/>
      </w:pPr>
      <w:r>
        <w:t xml:space="preserve">1 </w:t>
      </w:r>
      <w:r>
        <w:t>介绍</w:t>
      </w:r>
    </w:p>
    <w:p w:rsidR="008D590C" w:rsidRDefault="008D590C" w:rsidP="008D590C">
      <w:r>
        <w:t>Mq</w:t>
      </w:r>
      <w:r>
        <w:t>：消息中间件</w:t>
      </w:r>
    </w:p>
    <w:p w:rsidR="00E76755" w:rsidRDefault="00E76755" w:rsidP="008D590C">
      <w:r>
        <w:t>activeMq</w:t>
      </w:r>
      <w:r>
        <w:t>：</w:t>
      </w:r>
      <w:r>
        <w:t>Apache</w:t>
      </w:r>
    </w:p>
    <w:p w:rsidR="00E76755" w:rsidRDefault="00E76755" w:rsidP="008D590C">
      <w:r w:rsidRPr="00E76755">
        <w:t>rabbitmq</w:t>
      </w:r>
      <w:r>
        <w:t>：</w:t>
      </w:r>
      <w:r>
        <w:t>AMQP</w:t>
      </w:r>
      <w:r>
        <w:t>，即</w:t>
      </w:r>
      <w:r>
        <w:t>Advanced Message Queuing Protocol</w:t>
      </w:r>
    </w:p>
    <w:p w:rsidR="0034082F" w:rsidRDefault="0034082F" w:rsidP="0034082F">
      <w:r>
        <w:t>kafka</w:t>
      </w:r>
      <w:r>
        <w:t>：</w:t>
      </w:r>
      <w:r>
        <w:t>Apache Kafka</w:t>
      </w:r>
      <w:r w:rsidR="004A4D13">
        <w:t>，大数据</w:t>
      </w:r>
    </w:p>
    <w:p w:rsidR="008D590C" w:rsidRDefault="00253372" w:rsidP="008D590C">
      <w:r>
        <w:t>ZeroMQ</w:t>
      </w:r>
      <w:r>
        <w:t>：简单快速，是个类似于</w:t>
      </w:r>
      <w:r>
        <w:t>Socket</w:t>
      </w:r>
      <w:r>
        <w:t>的一系列接口</w:t>
      </w:r>
    </w:p>
    <w:p w:rsidR="00A516C0" w:rsidRPr="00493F1E" w:rsidRDefault="0008790D" w:rsidP="008D590C">
      <w:r>
        <w:t>MetaMQ(RocketMQ)</w:t>
      </w:r>
      <w:r>
        <w:t>：</w:t>
      </w:r>
      <w:r w:rsidR="00493F1E" w:rsidRPr="00493F1E">
        <w:rPr>
          <w:rFonts w:hint="eastAsia"/>
        </w:rPr>
        <w:t>阿里开源消息中间件</w:t>
      </w:r>
      <w:r w:rsidR="00493F1E" w:rsidRPr="00493F1E">
        <w:rPr>
          <w:rFonts w:hint="eastAsia"/>
        </w:rPr>
        <w:t>MetaQ(RocketMQ)</w:t>
      </w:r>
    </w:p>
    <w:p w:rsidR="008D590C" w:rsidRDefault="00821F47" w:rsidP="00821F47">
      <w:pPr>
        <w:pStyle w:val="1"/>
      </w:pPr>
      <w:r>
        <w:t xml:space="preserve">2 </w:t>
      </w:r>
      <w:r>
        <w:t>安装</w:t>
      </w:r>
    </w:p>
    <w:p w:rsidR="00821F47" w:rsidRDefault="00821F47" w:rsidP="00821F47"/>
    <w:p w:rsidR="00821F47" w:rsidRDefault="0023245F" w:rsidP="00821F47">
      <w:r>
        <w:t>Windows</w:t>
      </w:r>
      <w:r>
        <w:t>和</w:t>
      </w:r>
      <w:r>
        <w:t>linux</w:t>
      </w:r>
      <w:r>
        <w:t>通用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F12EF" w:rsidTr="002F12EF">
        <w:tc>
          <w:tcPr>
            <w:tcW w:w="11046" w:type="dxa"/>
          </w:tcPr>
          <w:p w:rsidR="002F12EF" w:rsidRDefault="002F12EF" w:rsidP="00821F47">
            <w:r>
              <w:rPr>
                <w:rFonts w:hint="eastAsia"/>
              </w:rPr>
              <w:t>1</w:t>
            </w:r>
            <w:r>
              <w:t xml:space="preserve"> activeMq start</w:t>
            </w:r>
          </w:p>
          <w:p w:rsidR="002F12EF" w:rsidRDefault="002F12EF" w:rsidP="00821F47">
            <w:r>
              <w:rPr>
                <w:rFonts w:hint="eastAsia"/>
              </w:rPr>
              <w:t>2</w:t>
            </w:r>
            <w:r>
              <w:t xml:space="preserve"> activeMq stop</w:t>
            </w:r>
          </w:p>
        </w:tc>
      </w:tr>
    </w:tbl>
    <w:p w:rsidR="0023245F" w:rsidRDefault="0023245F" w:rsidP="00821F47"/>
    <w:p w:rsidR="00465C6C" w:rsidRDefault="00465C6C" w:rsidP="00821F47"/>
    <w:p w:rsidR="0073109E" w:rsidRPr="00821F47" w:rsidRDefault="0073109E" w:rsidP="00821F47">
      <w:r>
        <w:t>Linux</w:t>
      </w:r>
      <w:r>
        <w:t>安装注意事项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3109E" w:rsidTr="0073109E">
        <w:tc>
          <w:tcPr>
            <w:tcW w:w="11046" w:type="dxa"/>
          </w:tcPr>
          <w:p w:rsidR="0073109E" w:rsidRDefault="00495D69" w:rsidP="008D590C">
            <w:r>
              <w:t>Active</w:t>
            </w:r>
            <w:r>
              <w:t>集成控制台页面跳转需要配置</w:t>
            </w:r>
            <w:r>
              <w:t>Hosts</w:t>
            </w:r>
            <w:r>
              <w:t>文件</w:t>
            </w:r>
          </w:p>
          <w:p w:rsidR="00495D69" w:rsidRDefault="00FC3610" w:rsidP="008D590C">
            <w:r>
              <w:t>1 etc/hosts</w:t>
            </w:r>
          </w:p>
          <w:p w:rsidR="009470CF" w:rsidRDefault="009470CF" w:rsidP="008D590C">
            <w:r>
              <w:t>配置网络映射地址列表</w:t>
            </w:r>
          </w:p>
          <w:p w:rsidR="00FC3610" w:rsidRDefault="00FC3610" w:rsidP="008D590C">
            <w:r>
              <w:t>2 etc/sysconfig/network</w:t>
            </w:r>
          </w:p>
          <w:p w:rsidR="009470CF" w:rsidRDefault="009470CF" w:rsidP="008D590C">
            <w:r>
              <w:t>配置主机名</w:t>
            </w:r>
          </w:p>
        </w:tc>
      </w:tr>
    </w:tbl>
    <w:p w:rsidR="008D590C" w:rsidRDefault="008D590C" w:rsidP="008D590C"/>
    <w:p w:rsidR="00216059" w:rsidRDefault="00216059" w:rsidP="003C5ABF">
      <w:pPr>
        <w:pStyle w:val="1"/>
      </w:pPr>
      <w:r>
        <w:t xml:space="preserve">3 </w:t>
      </w:r>
      <w:r w:rsidR="00672BD3">
        <w:t>MQ</w:t>
      </w:r>
      <w:r w:rsidR="004F3ADF">
        <w:rPr>
          <w:rFonts w:hint="eastAsia"/>
        </w:rPr>
        <w:t>(</w:t>
      </w:r>
      <w:r w:rsidR="004F3ADF">
        <w:rPr>
          <w:rFonts w:hint="eastAsia"/>
        </w:rPr>
        <w:t>队列</w:t>
      </w:r>
      <w:r w:rsidR="004F3ADF">
        <w:rPr>
          <w:rFonts w:hint="eastAsia"/>
        </w:rPr>
        <w:t>)</w:t>
      </w:r>
      <w:r>
        <w:t>测试代码</w:t>
      </w:r>
    </w:p>
    <w:p w:rsidR="00216059" w:rsidRDefault="00216059" w:rsidP="00216059"/>
    <w:p w:rsidR="002D2F6A" w:rsidRDefault="002D2F6A" w:rsidP="00216059">
      <w:r>
        <w:t>Pom</w:t>
      </w:r>
      <w:r w:rsidR="0033219B">
        <w:t>依赖信息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221BA" w:rsidTr="005221BA">
        <w:tc>
          <w:tcPr>
            <w:tcW w:w="11046" w:type="dxa"/>
          </w:tcPr>
          <w:p w:rsidR="005221BA" w:rsidRPr="001971C9" w:rsidRDefault="005221BA" w:rsidP="005221BA">
            <w:r>
              <w:tab/>
            </w:r>
            <w:r>
              <w:tab/>
            </w:r>
            <w:r w:rsidRPr="001971C9">
              <w:t>&lt;dependency&gt;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&lt;groupId&gt;org.apache.activemq&lt;/groupId&gt;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&lt;artifactId&gt;activemq-all&lt;/artifactId&gt;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&lt;version&gt;5.11.2&lt;/version&gt;</w:t>
            </w:r>
          </w:p>
          <w:p w:rsidR="005221BA" w:rsidRDefault="005221BA" w:rsidP="005221BA">
            <w:r w:rsidRPr="001971C9">
              <w:tab/>
            </w:r>
            <w:r w:rsidRPr="001971C9">
              <w:tab/>
              <w:t>&lt;/dependency&gt;</w:t>
            </w:r>
          </w:p>
        </w:tc>
      </w:tr>
    </w:tbl>
    <w:p w:rsidR="00216059" w:rsidRDefault="00216059" w:rsidP="00216059"/>
    <w:p w:rsidR="00B817A9" w:rsidRDefault="00FD5862" w:rsidP="00216059">
      <w:r>
        <w:t>发布</w:t>
      </w:r>
      <w:r w:rsidR="00040BED">
        <w:t>队列</w:t>
      </w:r>
      <w:r>
        <w:t>消息到</w:t>
      </w:r>
      <w:r>
        <w:t>mq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6596B" w:rsidTr="0076596B">
        <w:tc>
          <w:tcPr>
            <w:tcW w:w="11046" w:type="dxa"/>
          </w:tcPr>
          <w:p w:rsidR="00730FAB" w:rsidRDefault="00730FAB" w:rsidP="00730FAB">
            <w:r>
              <w:tab/>
            </w:r>
            <w:r>
              <w:tab/>
              <w:t>ConnectionFactory connectionFactory = new ActiveMQConnectionFactory(url);</w:t>
            </w:r>
          </w:p>
          <w:p w:rsidR="00730FAB" w:rsidRDefault="00730FAB" w:rsidP="00730FAB">
            <w:r>
              <w:tab/>
            </w:r>
            <w:r>
              <w:tab/>
              <w:t>Connection connection = connectionFactory.createConnection();</w:t>
            </w:r>
          </w:p>
          <w:p w:rsidR="00730FAB" w:rsidRDefault="00730FAB" w:rsidP="00730FAB">
            <w:r>
              <w:tab/>
            </w:r>
            <w:r>
              <w:tab/>
              <w:t>connection.start();</w:t>
            </w:r>
          </w:p>
          <w:p w:rsidR="00730FAB" w:rsidRDefault="00730FAB" w:rsidP="00730FAB">
            <w:r>
              <w:tab/>
            </w:r>
            <w:r>
              <w:tab/>
              <w:t>Session session = connection.createSession(false, Session.AUTO_ACKNOWLEDGE);</w:t>
            </w:r>
          </w:p>
          <w:p w:rsidR="00730FAB" w:rsidRDefault="00730FAB" w:rsidP="00730FAB">
            <w:r>
              <w:tab/>
            </w:r>
            <w:r>
              <w:tab/>
              <w:t>Queue queue = session.createQueue(application);</w:t>
            </w:r>
          </w:p>
          <w:p w:rsidR="00730FAB" w:rsidRDefault="00730FAB" w:rsidP="00730FAB">
            <w:r>
              <w:tab/>
            </w:r>
            <w:r>
              <w:tab/>
              <w:t>MessageProducer producer = session.createProducer(queue);</w:t>
            </w:r>
            <w:r>
              <w:tab/>
            </w:r>
          </w:p>
          <w:p w:rsidR="00730FAB" w:rsidRDefault="00730FAB" w:rsidP="00730FAB">
            <w:r>
              <w:tab/>
            </w:r>
            <w:r>
              <w:tab/>
              <w:t>TextMessage textMessage = session.createTextMessage(message);</w:t>
            </w:r>
          </w:p>
          <w:p w:rsidR="00730FAB" w:rsidRDefault="00730FAB" w:rsidP="00730FAB">
            <w:r>
              <w:tab/>
            </w:r>
            <w:r>
              <w:tab/>
              <w:t>producer.send(textMessage);</w:t>
            </w:r>
          </w:p>
          <w:p w:rsidR="00730FAB" w:rsidRDefault="00730FAB" w:rsidP="00730FAB">
            <w:r>
              <w:tab/>
            </w:r>
            <w:r>
              <w:tab/>
              <w:t>producer.close();</w:t>
            </w:r>
          </w:p>
          <w:p w:rsidR="00730FAB" w:rsidRDefault="00730FAB" w:rsidP="00730FAB">
            <w:r>
              <w:tab/>
            </w:r>
            <w:r>
              <w:tab/>
              <w:t>session.close();</w:t>
            </w:r>
          </w:p>
          <w:p w:rsidR="0076596B" w:rsidRDefault="00730FAB" w:rsidP="00730FAB">
            <w:r>
              <w:tab/>
            </w:r>
            <w:r>
              <w:tab/>
              <w:t>connection.close();</w:t>
            </w:r>
          </w:p>
        </w:tc>
      </w:tr>
    </w:tbl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75471" w:rsidRDefault="00B75471" w:rsidP="00216059">
      <w:r>
        <w:t>消费</w:t>
      </w:r>
      <w:r w:rsidR="00F73883">
        <w:t>消息</w:t>
      </w:r>
      <w:r>
        <w:t>端服务</w:t>
      </w:r>
      <w:r w:rsidR="007C1332">
        <w:t>：</w:t>
      </w:r>
    </w:p>
    <w:p w:rsidR="00B75471" w:rsidRDefault="00B75471" w:rsidP="0021605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22B2" w:rsidTr="002822B2">
        <w:tc>
          <w:tcPr>
            <w:tcW w:w="11046" w:type="dxa"/>
          </w:tcPr>
          <w:p w:rsidR="007C1332" w:rsidRDefault="007C1332" w:rsidP="007C1332">
            <w:r>
              <w:tab/>
            </w:r>
            <w:r>
              <w:tab/>
              <w:t>ConnectionFactory connectionFactory = new ActiveMQConnectionFactory(url);</w:t>
            </w:r>
          </w:p>
          <w:p w:rsidR="007C1332" w:rsidRDefault="007C1332" w:rsidP="007C1332">
            <w:r>
              <w:tab/>
            </w:r>
            <w:r>
              <w:tab/>
              <w:t>Connection connection = connectionFactory.createConnection();</w:t>
            </w:r>
          </w:p>
          <w:p w:rsidR="007C1332" w:rsidRDefault="007C1332" w:rsidP="007C1332">
            <w:r>
              <w:tab/>
            </w:r>
            <w:r>
              <w:tab/>
              <w:t>connection.start();</w:t>
            </w:r>
          </w:p>
          <w:p w:rsidR="007C1332" w:rsidRDefault="007C1332" w:rsidP="007C1332">
            <w:r>
              <w:tab/>
            </w:r>
            <w:r>
              <w:tab/>
              <w:t>Session session = connection.createSession(false, Session.AUTO_ACKNOWLEDGE);</w:t>
            </w:r>
          </w:p>
          <w:p w:rsidR="007C1332" w:rsidRDefault="007C1332" w:rsidP="007C1332">
            <w:r>
              <w:tab/>
            </w:r>
            <w:r>
              <w:tab/>
              <w:t>Queue queue = session.createQueue(application);</w:t>
            </w:r>
          </w:p>
          <w:p w:rsidR="007C1332" w:rsidRDefault="007C1332" w:rsidP="007C1332">
            <w:r>
              <w:tab/>
            </w:r>
            <w:r>
              <w:tab/>
              <w:t>MessageConsumer consumer = session.crea</w:t>
            </w:r>
            <w:r w:rsidR="00D2156C">
              <w:t>teConsumer(queue);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接收消息</w:t>
            </w:r>
          </w:p>
          <w:p w:rsidR="007C1332" w:rsidRDefault="007C1332" w:rsidP="007C1332">
            <w:r>
              <w:tab/>
            </w:r>
            <w:r>
              <w:tab/>
              <w:t>consumer.setMessageL</w:t>
            </w:r>
            <w:r w:rsidR="00D2156C">
              <w:t>istener(new MessageListener() {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@Override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public void onMessage(Message message) {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打印结果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</w:r>
            <w:r>
              <w:tab/>
              <w:t>TextMessage textMessage = (TextMessage) message;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</w:r>
            <w:r>
              <w:tab/>
              <w:t>String text= textMessage.getText();</w:t>
            </w:r>
          </w:p>
          <w:p w:rsidR="007C1332" w:rsidRDefault="00ED3175" w:rsidP="00ED3175">
            <w:r>
              <w:tab/>
            </w:r>
            <w:r>
              <w:tab/>
            </w:r>
            <w:r>
              <w:tab/>
            </w:r>
            <w:r>
              <w:tab/>
              <w:t>System.out.println(text);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}</w:t>
            </w:r>
          </w:p>
          <w:p w:rsidR="007C1332" w:rsidRDefault="007C1332" w:rsidP="007C1332">
            <w:r>
              <w:tab/>
            </w:r>
            <w:r>
              <w:tab/>
              <w:t>});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等待接收消息</w:t>
            </w:r>
          </w:p>
          <w:p w:rsidR="002822B2" w:rsidRDefault="007C1332" w:rsidP="007C1332">
            <w:r>
              <w:tab/>
            </w:r>
            <w:r>
              <w:tab/>
              <w:t>System.in.read();</w:t>
            </w:r>
          </w:p>
        </w:tc>
      </w:tr>
    </w:tbl>
    <w:p w:rsidR="00B75471" w:rsidRDefault="00B75471" w:rsidP="00216059"/>
    <w:p w:rsidR="00216059" w:rsidRDefault="00216059" w:rsidP="00216059"/>
    <w:p w:rsidR="00216059" w:rsidRDefault="00AA1415" w:rsidP="00600BE4">
      <w:pPr>
        <w:pStyle w:val="1"/>
      </w:pPr>
      <w:r>
        <w:t xml:space="preserve">4 </w:t>
      </w:r>
      <w:r w:rsidR="00F00A7D">
        <w:t>MQ</w:t>
      </w:r>
      <w:r w:rsidR="0030510E">
        <w:t>(</w:t>
      </w:r>
      <w:r w:rsidR="0030510E">
        <w:t>订阅模式</w:t>
      </w:r>
      <w:r w:rsidR="0030510E">
        <w:t>)</w:t>
      </w:r>
      <w:r>
        <w:t>测试代码</w:t>
      </w:r>
    </w:p>
    <w:p w:rsidR="003F49B2" w:rsidRDefault="003F49B2" w:rsidP="003F49B2">
      <w:r>
        <w:t>Pom</w:t>
      </w:r>
      <w:r>
        <w:t>依赖信息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F49B2" w:rsidTr="00F270BF">
        <w:tc>
          <w:tcPr>
            <w:tcW w:w="11046" w:type="dxa"/>
          </w:tcPr>
          <w:p w:rsidR="003F49B2" w:rsidRDefault="003F49B2" w:rsidP="00F270BF">
            <w:r>
              <w:tab/>
            </w:r>
            <w:r>
              <w:tab/>
              <w:t>&lt;dependency&gt;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&lt;groupId&gt;org.apache.activemq&lt;/groupId&gt;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&lt;artifactId&gt;activemq-all&lt;/artifactId&gt;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&lt;version&gt;5.11.2&lt;/version&gt;</w:t>
            </w:r>
          </w:p>
          <w:p w:rsidR="003F49B2" w:rsidRDefault="003F49B2" w:rsidP="00F270BF">
            <w:r>
              <w:tab/>
            </w:r>
            <w:r>
              <w:tab/>
              <w:t>&lt;/dependency&gt;</w:t>
            </w:r>
          </w:p>
        </w:tc>
      </w:tr>
    </w:tbl>
    <w:p w:rsidR="003F49B2" w:rsidRDefault="003F49B2" w:rsidP="003F49B2"/>
    <w:p w:rsidR="00AA1415" w:rsidRDefault="00AA1415" w:rsidP="00216059"/>
    <w:p w:rsidR="00216059" w:rsidRPr="00216059" w:rsidRDefault="00216059" w:rsidP="00216059"/>
    <w:p w:rsidR="008D590C" w:rsidRDefault="008D590C" w:rsidP="008D590C"/>
    <w:p w:rsidR="00BA6D2B" w:rsidRDefault="001F1FCE" w:rsidP="008D590C">
      <w:r>
        <w:t>发布事件消息到</w:t>
      </w:r>
      <w:r>
        <w:t>mq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55A25" w:rsidTr="00255A25">
        <w:tc>
          <w:tcPr>
            <w:tcW w:w="11046" w:type="dxa"/>
          </w:tcPr>
          <w:p w:rsidR="00255A25" w:rsidRDefault="00255A25" w:rsidP="00255A25">
            <w:r>
              <w:tab/>
            </w:r>
            <w:r>
              <w:tab/>
              <w:t>ConnectionFactory connectionFactory = new ActiveMQConnectionFactory(url);</w:t>
            </w:r>
          </w:p>
          <w:p w:rsidR="00255A25" w:rsidRDefault="00255A25" w:rsidP="00255A25">
            <w:r>
              <w:tab/>
            </w:r>
            <w:r>
              <w:tab/>
              <w:t>Connection connection = connectionFactory.createConnection();</w:t>
            </w:r>
          </w:p>
          <w:p w:rsidR="00255A25" w:rsidRDefault="00255A25" w:rsidP="00255A25">
            <w:r>
              <w:tab/>
            </w:r>
            <w:r>
              <w:tab/>
              <w:t>connection.start();</w:t>
            </w:r>
          </w:p>
          <w:p w:rsidR="00255A25" w:rsidRDefault="00255A25" w:rsidP="00255A25">
            <w:r>
              <w:tab/>
            </w:r>
            <w:r>
              <w:tab/>
              <w:t>Session session = connection.createSession(false, Session.AUTO_ACKNOWLEDGE);</w:t>
            </w:r>
          </w:p>
          <w:p w:rsidR="00255A25" w:rsidRDefault="00255A25" w:rsidP="00255A25">
            <w:r>
              <w:tab/>
            </w:r>
            <w:r>
              <w:tab/>
            </w:r>
            <w:r w:rsidRPr="000B33AB">
              <w:rPr>
                <w:highlight w:val="yellow"/>
              </w:rPr>
              <w:t>Topic topic = session.createTopic(application);</w:t>
            </w:r>
          </w:p>
          <w:p w:rsidR="00255A25" w:rsidRDefault="00255A25" w:rsidP="00255A25">
            <w:r>
              <w:tab/>
            </w:r>
            <w:r>
              <w:tab/>
              <w:t>MessageProducer producer = session.createProducer(topic);</w:t>
            </w:r>
          </w:p>
          <w:p w:rsidR="00255A25" w:rsidRDefault="00255A25" w:rsidP="00255A25">
            <w:r>
              <w:tab/>
            </w:r>
            <w:r>
              <w:tab/>
              <w:t>TextMessage textMessage = session.createTextMessage(message);</w:t>
            </w:r>
          </w:p>
          <w:p w:rsidR="00255A25" w:rsidRDefault="00255A25" w:rsidP="00255A25">
            <w:r>
              <w:tab/>
            </w:r>
            <w:r>
              <w:tab/>
              <w:t>producer.send(textMessage);</w:t>
            </w:r>
          </w:p>
          <w:p w:rsidR="00255A25" w:rsidRDefault="00255A25" w:rsidP="00255A25">
            <w:r>
              <w:tab/>
            </w:r>
            <w:r>
              <w:tab/>
              <w:t>producer.close();</w:t>
            </w:r>
          </w:p>
          <w:p w:rsidR="00255A25" w:rsidRDefault="00255A25" w:rsidP="00255A25">
            <w:r>
              <w:tab/>
            </w:r>
            <w:r>
              <w:tab/>
              <w:t>session.close();</w:t>
            </w:r>
          </w:p>
          <w:p w:rsidR="00255A25" w:rsidRDefault="00255A25" w:rsidP="00255A25">
            <w:r>
              <w:tab/>
            </w:r>
            <w:r>
              <w:tab/>
              <w:t>connection.close();</w:t>
            </w:r>
          </w:p>
        </w:tc>
      </w:tr>
    </w:tbl>
    <w:p w:rsidR="001C7D65" w:rsidRDefault="001C7D65" w:rsidP="008D590C"/>
    <w:p w:rsidR="00311880" w:rsidRDefault="00311880" w:rsidP="00311880">
      <w:r>
        <w:t>消费消息端服务：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4302" w:rsidTr="00284302">
        <w:tc>
          <w:tcPr>
            <w:tcW w:w="11046" w:type="dxa"/>
          </w:tcPr>
          <w:p w:rsidR="00B451DD" w:rsidRDefault="00B451DD" w:rsidP="00B451DD">
            <w:r>
              <w:tab/>
            </w:r>
            <w:r>
              <w:tab/>
              <w:t>ConnectionFactory connectionFactory = new ActiveMQConnectionFactory(url);</w:t>
            </w:r>
          </w:p>
          <w:p w:rsidR="00B451DD" w:rsidRDefault="00B451DD" w:rsidP="00B451DD">
            <w:r>
              <w:tab/>
            </w:r>
            <w:r>
              <w:tab/>
              <w:t>Connection connection = connectionFactory.createConnection();</w:t>
            </w:r>
          </w:p>
          <w:p w:rsidR="00B451DD" w:rsidRDefault="00B451DD" w:rsidP="00B451DD">
            <w:r>
              <w:tab/>
            </w:r>
            <w:r>
              <w:tab/>
              <w:t>connection.start();</w:t>
            </w:r>
          </w:p>
          <w:p w:rsidR="00B451DD" w:rsidRDefault="00B451DD" w:rsidP="00B451DD">
            <w:r>
              <w:tab/>
            </w:r>
            <w:r>
              <w:tab/>
              <w:t>Session session = connection.createSession(false, Session.AUTO_ACKNOWLEDGE);</w:t>
            </w:r>
          </w:p>
          <w:p w:rsidR="00B451DD" w:rsidRDefault="00B451DD" w:rsidP="00B451DD">
            <w:r>
              <w:tab/>
            </w:r>
            <w:r>
              <w:tab/>
            </w:r>
            <w:r w:rsidRPr="001049FC">
              <w:rPr>
                <w:highlight w:val="yellow"/>
              </w:rPr>
              <w:t>Topic topic = session.createTopic(application);</w:t>
            </w:r>
          </w:p>
          <w:p w:rsidR="00B451DD" w:rsidRDefault="00B451DD" w:rsidP="00B451DD">
            <w:r>
              <w:tab/>
            </w:r>
            <w:r>
              <w:tab/>
              <w:t>MessageConsumer consumer = session.createConsumer(topic);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接收消息</w:t>
            </w:r>
          </w:p>
          <w:p w:rsidR="00B451DD" w:rsidRDefault="00B451DD" w:rsidP="00B451DD">
            <w:r>
              <w:tab/>
            </w:r>
            <w:r>
              <w:tab/>
              <w:t>consumer.setMessageL</w:t>
            </w:r>
            <w:r w:rsidR="003543DC">
              <w:t>istener(new MessageListener() {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@Override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public void onMessage(Message message) {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打印结果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TextMessage textMessage = (TextMessage) message;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String text</w:t>
            </w:r>
            <w:r>
              <w:rPr>
                <w:rFonts w:hint="eastAsia"/>
              </w:rPr>
              <w:t xml:space="preserve"> </w:t>
            </w:r>
            <w:r>
              <w:t>= textMessage.getText();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System.out.println(text);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}</w:t>
            </w:r>
          </w:p>
          <w:p w:rsidR="00B451DD" w:rsidRDefault="00B451DD" w:rsidP="00B451DD">
            <w:r>
              <w:tab/>
            </w:r>
            <w:r>
              <w:tab/>
              <w:t>});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订阅消费者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");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等待接收消息</w:t>
            </w:r>
          </w:p>
          <w:p w:rsidR="00B451DD" w:rsidRDefault="00B451DD" w:rsidP="00B451DD">
            <w:r>
              <w:tab/>
            </w:r>
            <w:r>
              <w:tab/>
              <w:t>System.in.read();</w:t>
            </w:r>
          </w:p>
          <w:p w:rsidR="00284302" w:rsidRDefault="00B451DD" w:rsidP="00B451DD">
            <w:r>
              <w:tab/>
              <w:t>}</w:t>
            </w:r>
          </w:p>
        </w:tc>
      </w:tr>
    </w:tbl>
    <w:p w:rsidR="00877CE9" w:rsidRDefault="00877CE9" w:rsidP="008D590C"/>
    <w:p w:rsidR="00311880" w:rsidRDefault="00311880" w:rsidP="008D590C"/>
    <w:p w:rsidR="00030FCC" w:rsidRDefault="00D4224E" w:rsidP="00D72478">
      <w:pPr>
        <w:pStyle w:val="1"/>
      </w:pPr>
      <w:r>
        <w:t>5spring</w:t>
      </w:r>
      <w:r>
        <w:t>整合</w:t>
      </w:r>
      <w:r>
        <w:t>mq</w:t>
      </w:r>
      <w:r w:rsidR="00E24AF5">
        <w:t>发布</w:t>
      </w:r>
      <w:r w:rsidR="00CB5175">
        <w:t>任务</w:t>
      </w:r>
      <w:r w:rsidR="00E24AF5">
        <w:t>消息</w:t>
      </w:r>
    </w:p>
    <w:p w:rsidR="00030FCC" w:rsidRDefault="00030FCC" w:rsidP="00030FCC">
      <w:r>
        <w:t>P</w:t>
      </w:r>
      <w:r>
        <w:rPr>
          <w:rFonts w:hint="eastAsia"/>
        </w:rPr>
        <w:t>om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30FCC" w:rsidTr="00030FCC">
        <w:tc>
          <w:tcPr>
            <w:tcW w:w="11046" w:type="dxa"/>
          </w:tcPr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&lt;groupId&gt;org.springframework&lt;/groupId&gt;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&lt;artifactId&gt;spring-jms&lt;/artifactId&gt;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&lt;version&gt;4.0.0.RELEASE&lt;/version&gt;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&lt;groupId&gt;org.apache.activemq&lt;/groupId&gt;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&lt;artifactId&gt;activemq-all&lt;/artifactId&gt;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&lt;version&gt;5.11.2&lt;/version&gt;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&lt;groupId&gt;org.springframework&lt;/groupId&gt;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&lt;artifactId&gt;spring-context-support&lt;/artifactId&gt;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&lt;version&gt;4.0.0.RELEASE&lt;/version&gt;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</w:tc>
      </w:tr>
    </w:tbl>
    <w:p w:rsidR="00D4224E" w:rsidRDefault="00D4224E" w:rsidP="00D4224E"/>
    <w:p w:rsidR="00AB10B9" w:rsidRDefault="00AB10B9" w:rsidP="00D4224E">
      <w:r>
        <w:t>在</w:t>
      </w:r>
      <w:r>
        <w:rPr>
          <w:rFonts w:hint="eastAsia"/>
        </w:rPr>
        <w:t>spring</w:t>
      </w:r>
      <w:r>
        <w:rPr>
          <w:rFonts w:hint="eastAsia"/>
        </w:rPr>
        <w:t>容器中创建</w:t>
      </w:r>
      <w:r w:rsidR="00F11989">
        <w:rPr>
          <w:rFonts w:hint="eastAsia"/>
        </w:rPr>
        <w:t>MQ</w:t>
      </w:r>
      <w:r>
        <w:rPr>
          <w:rFonts w:hint="eastAsia"/>
        </w:rPr>
        <w:t>工厂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5333" w:rsidTr="004C5333">
        <w:tc>
          <w:tcPr>
            <w:tcW w:w="11046" w:type="dxa"/>
          </w:tcPr>
          <w:p w:rsidR="00126EC8" w:rsidRDefault="004C5333" w:rsidP="004C5333">
            <w:r>
              <w:tab/>
            </w:r>
            <w:r w:rsidR="00126EC8" w:rsidRPr="00126EC8">
              <w:rPr>
                <w:rFonts w:hint="eastAsia"/>
              </w:rPr>
              <w:t>&lt;!-- jsm</w:t>
            </w:r>
            <w:r w:rsidR="00126EC8" w:rsidRPr="00126EC8">
              <w:rPr>
                <w:rFonts w:hint="eastAsia"/>
              </w:rPr>
              <w:t>消息工厂</w:t>
            </w:r>
            <w:r w:rsidR="00126EC8" w:rsidRPr="00126EC8">
              <w:rPr>
                <w:rFonts w:hint="eastAsia"/>
              </w:rPr>
              <w:t xml:space="preserve"> --&gt;</w:t>
            </w:r>
          </w:p>
          <w:p w:rsidR="004C5333" w:rsidRDefault="004C5333" w:rsidP="00126EC8">
            <w:pPr>
              <w:ind w:firstLineChars="150" w:firstLine="360"/>
            </w:pPr>
            <w:r>
              <w:t>&lt;bean id="targetConnectionFactory" class="org.apache.activemq.ActiveMQConnectionFactory"&gt;</w:t>
            </w:r>
          </w:p>
          <w:p w:rsidR="004C5333" w:rsidRDefault="004C5333" w:rsidP="004C5333">
            <w:r>
              <w:tab/>
            </w:r>
            <w:r>
              <w:tab/>
              <w:t>&lt;property name="brokerURL" value="tcp://</w:t>
            </w:r>
            <w:r w:rsidR="009B7E28">
              <w:t>localhost</w:t>
            </w:r>
            <w:r>
              <w:t>:61616" /&gt;</w:t>
            </w:r>
          </w:p>
          <w:p w:rsidR="004C5333" w:rsidRDefault="004C5333" w:rsidP="004C5333">
            <w:r>
              <w:tab/>
              <w:t>&lt;/bean&gt;</w:t>
            </w:r>
          </w:p>
          <w:p w:rsidR="004C5333" w:rsidRDefault="004C5333" w:rsidP="004C5333">
            <w:r>
              <w:tab/>
              <w:t>&lt;bean id="connectionFactory"</w:t>
            </w:r>
          </w:p>
          <w:p w:rsidR="004C5333" w:rsidRDefault="004C5333" w:rsidP="004C5333">
            <w:r>
              <w:tab/>
            </w:r>
            <w:r>
              <w:tab/>
              <w:t>class="org.springframework.jms.connection.SingleConnectionFactory"&gt;</w:t>
            </w:r>
          </w:p>
          <w:p w:rsidR="004C5333" w:rsidRDefault="004C5333" w:rsidP="004C53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JMS Connection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ConnectionFactory --&gt;</w:t>
            </w:r>
          </w:p>
          <w:p w:rsidR="004C5333" w:rsidRDefault="004C5333" w:rsidP="004C5333">
            <w:r>
              <w:tab/>
            </w:r>
            <w:r>
              <w:tab/>
              <w:t>&lt;property name="targetConnectionFactory" ref="targetConnectionFactory" /&gt;</w:t>
            </w:r>
          </w:p>
          <w:p w:rsidR="004C5333" w:rsidRDefault="004C5333" w:rsidP="004C5333">
            <w:r>
              <w:tab/>
              <w:t>&lt;/bean&gt;</w:t>
            </w:r>
          </w:p>
        </w:tc>
      </w:tr>
    </w:tbl>
    <w:p w:rsidR="00D4224E" w:rsidRDefault="00D4224E" w:rsidP="00D4224E"/>
    <w:p w:rsidR="005B5043" w:rsidRDefault="005B5043" w:rsidP="00D4224E"/>
    <w:p w:rsidR="005B5043" w:rsidRDefault="005B5043" w:rsidP="00D4224E"/>
    <w:p w:rsidR="005B5043" w:rsidRDefault="005B5043" w:rsidP="00D4224E">
      <w:r>
        <w:lastRenderedPageBreak/>
        <w:t>MQ</w:t>
      </w:r>
      <w:r>
        <w:t>执行模板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90342" w:rsidTr="00790342">
        <w:tc>
          <w:tcPr>
            <w:tcW w:w="11046" w:type="dxa"/>
          </w:tcPr>
          <w:p w:rsidR="003B0060" w:rsidRDefault="00790342" w:rsidP="00790342">
            <w:r>
              <w:tab/>
            </w:r>
            <w:r w:rsidR="00E5479C" w:rsidRPr="00E5479C">
              <w:rPr>
                <w:rFonts w:hint="eastAsia"/>
              </w:rPr>
              <w:t xml:space="preserve">&lt;!-- </w:t>
            </w:r>
            <w:r w:rsidR="00E5479C" w:rsidRPr="00E5479C">
              <w:rPr>
                <w:rFonts w:hint="eastAsia"/>
              </w:rPr>
              <w:t>执行消息任务的模板</w:t>
            </w:r>
            <w:r w:rsidR="00E5479C" w:rsidRPr="00E5479C">
              <w:rPr>
                <w:rFonts w:hint="eastAsia"/>
              </w:rPr>
              <w:t xml:space="preserve"> --&gt;</w:t>
            </w:r>
          </w:p>
          <w:p w:rsidR="00790342" w:rsidRDefault="00790342" w:rsidP="003B0060">
            <w:pPr>
              <w:ind w:firstLineChars="150" w:firstLine="360"/>
            </w:pPr>
            <w:r>
              <w:t>&lt;bean id="jmsTemplate" class="org.springf</w:t>
            </w:r>
            <w:r w:rsidR="00FA053A">
              <w:t>ramework.jms.core.JmsTemplate"&gt;</w:t>
            </w:r>
          </w:p>
          <w:p w:rsidR="00790342" w:rsidRDefault="00790342" w:rsidP="00790342">
            <w:r>
              <w:tab/>
            </w:r>
            <w:r>
              <w:tab/>
              <w:t>&lt;property name="connectionFactory" ref="connectionFactory" /&gt;</w:t>
            </w:r>
          </w:p>
          <w:p w:rsidR="00790342" w:rsidRDefault="00790342" w:rsidP="00790342">
            <w:r>
              <w:tab/>
              <w:t>&lt;/bean&gt;</w:t>
            </w:r>
          </w:p>
          <w:p w:rsidR="00790342" w:rsidRDefault="00790342" w:rsidP="00790342">
            <w:r>
              <w:tab/>
              <w:t>&lt;bean id="queueDestination" class="org.apache.activemq.command.ActiveMQQueue"&gt;</w:t>
            </w:r>
          </w:p>
          <w:p w:rsidR="00C94B54" w:rsidRDefault="00790342" w:rsidP="00790342">
            <w:r>
              <w:tab/>
            </w:r>
            <w:r>
              <w:tab/>
            </w:r>
            <w:r w:rsidR="00C94B54">
              <w:t>&lt;constructor-arg value="</w:t>
            </w:r>
            <w:r w:rsidR="003D04E1">
              <w:t>queue</w:t>
            </w:r>
            <w:r w:rsidR="00C94B54">
              <w:t>" /&gt;</w:t>
            </w:r>
          </w:p>
          <w:p w:rsidR="00790342" w:rsidRDefault="00790342" w:rsidP="00790342">
            <w:r>
              <w:tab/>
              <w:t>&lt;/bean&gt;</w:t>
            </w:r>
          </w:p>
          <w:p w:rsidR="00790342" w:rsidRDefault="00790342" w:rsidP="00790342">
            <w:r>
              <w:tab/>
              <w:t>&lt;bean id="topicDestination" class="org.apache.activemq.command.ActiveMQTopic"&gt;</w:t>
            </w:r>
          </w:p>
          <w:p w:rsidR="00790342" w:rsidRDefault="00790342" w:rsidP="00790342">
            <w:r>
              <w:tab/>
            </w:r>
            <w:r>
              <w:tab/>
              <w:t>&lt;constructor-arg value="topic" /&gt;</w:t>
            </w:r>
          </w:p>
          <w:p w:rsidR="00790342" w:rsidRDefault="00790342" w:rsidP="00790342">
            <w:r>
              <w:tab/>
              <w:t>&lt;/bean&gt;</w:t>
            </w:r>
          </w:p>
        </w:tc>
      </w:tr>
    </w:tbl>
    <w:p w:rsidR="00D4224E" w:rsidRDefault="00D4224E" w:rsidP="00D4224E"/>
    <w:p w:rsidR="00240438" w:rsidRDefault="006D046C" w:rsidP="00D4224E">
      <w:r>
        <w:t>消息产生</w:t>
      </w:r>
      <w:r w:rsidR="009F240F">
        <w:t>端</w:t>
      </w:r>
      <w:r w:rsidR="00240438">
        <w:t>测试代码</w:t>
      </w:r>
      <w:r w:rsidR="00E77E0E">
        <w:t>：即消息任务发布的系统</w:t>
      </w:r>
      <w:r w:rsidR="00B71144">
        <w:t>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36FE1" w:rsidTr="00E36FE1">
        <w:tc>
          <w:tcPr>
            <w:tcW w:w="11046" w:type="dxa"/>
          </w:tcPr>
          <w:p w:rsidR="00E36FE1" w:rsidRDefault="00E36FE1" w:rsidP="00E36F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消息</w:t>
            </w:r>
          </w:p>
          <w:p w:rsidR="00E36FE1" w:rsidRDefault="00E36FE1" w:rsidP="00E36FE1">
            <w:r>
              <w:tab/>
            </w:r>
            <w:r>
              <w:tab/>
              <w:t>jmsTemplate.send(destination, new MessageCreator() {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@Override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public Message createMessage(Session session) throws JMSException {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</w:r>
            <w:r>
              <w:tab/>
              <w:t>return session.createTextMessage("send activemq message");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}</w:t>
            </w:r>
          </w:p>
          <w:p w:rsidR="00E36FE1" w:rsidRDefault="00E36FE1" w:rsidP="00E36FE1">
            <w:r>
              <w:tab/>
            </w:r>
            <w:r>
              <w:tab/>
              <w:t>});</w:t>
            </w:r>
          </w:p>
        </w:tc>
      </w:tr>
    </w:tbl>
    <w:p w:rsidR="000A34D2" w:rsidRDefault="000A34D2" w:rsidP="000A34D2">
      <w:pPr>
        <w:pStyle w:val="1"/>
      </w:pPr>
      <w:r>
        <w:rPr>
          <w:rFonts w:hint="eastAsia"/>
        </w:rPr>
        <w:t>6</w:t>
      </w:r>
      <w:r>
        <w:t xml:space="preserve"> </w:t>
      </w:r>
      <w:r w:rsidR="00FE0711">
        <w:t>spring</w:t>
      </w:r>
      <w:r w:rsidR="00FE0711">
        <w:t>整合</w:t>
      </w:r>
      <w:r w:rsidR="00FE0711">
        <w:t>mq</w:t>
      </w:r>
      <w:r>
        <w:t>执行消息任务</w:t>
      </w:r>
    </w:p>
    <w:p w:rsidR="00024699" w:rsidRPr="00024699" w:rsidRDefault="00024699" w:rsidP="00024699">
      <w:r>
        <w:t>通过实现</w:t>
      </w:r>
      <w:r>
        <w:t>MessageListener</w:t>
      </w:r>
      <w:r>
        <w:t>创建监听类</w:t>
      </w:r>
      <w:r w:rsidR="003B2FCE">
        <w:t>，获得消息任务</w:t>
      </w:r>
      <w:r w:rsidR="00CC4AC1">
        <w:t>信息</w:t>
      </w:r>
    </w:p>
    <w:p w:rsidR="00375D7D" w:rsidRPr="00375D7D" w:rsidRDefault="00375D7D" w:rsidP="00375D7D">
      <w:r>
        <w:t>MyMessageListener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90F9C" w:rsidTr="00890F9C">
        <w:tc>
          <w:tcPr>
            <w:tcW w:w="11046" w:type="dxa"/>
          </w:tcPr>
          <w:p w:rsidR="00890F9C" w:rsidRDefault="00890F9C" w:rsidP="000A34D2">
            <w:r w:rsidRPr="00890F9C">
              <w:t xml:space="preserve">import </w:t>
            </w:r>
            <w:r w:rsidRPr="004473F0">
              <w:rPr>
                <w:highlight w:val="yellow"/>
              </w:rPr>
              <w:t>javax.jms.MessageListener</w:t>
            </w:r>
          </w:p>
          <w:p w:rsidR="003109E3" w:rsidRDefault="003109E3" w:rsidP="003109E3">
            <w:r>
              <w:t>public class MyMessageListen</w:t>
            </w:r>
            <w:r w:rsidR="008F5005">
              <w:t>er implements MessageListener {</w:t>
            </w:r>
          </w:p>
          <w:p w:rsidR="0041612B" w:rsidRDefault="0041612B" w:rsidP="0041612B">
            <w:r>
              <w:tab/>
              <w:t>@Override</w:t>
            </w:r>
          </w:p>
          <w:p w:rsidR="0041612B" w:rsidRDefault="0041612B" w:rsidP="0041612B">
            <w:r>
              <w:tab/>
              <w:t>public void onMessage(Message message) {</w:t>
            </w:r>
          </w:p>
          <w:p w:rsidR="0041612B" w:rsidRDefault="0041612B" w:rsidP="004161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消息内容</w:t>
            </w:r>
          </w:p>
          <w:p w:rsidR="0041612B" w:rsidRDefault="0041612B" w:rsidP="0041612B">
            <w:r>
              <w:tab/>
            </w:r>
            <w:r>
              <w:tab/>
              <w:t>TextMessage textMessage = (TextMessage) message;</w:t>
            </w:r>
          </w:p>
          <w:p w:rsidR="0041612B" w:rsidRDefault="0041612B" w:rsidP="0041612B">
            <w:r>
              <w:tab/>
            </w:r>
            <w:r>
              <w:tab/>
              <w:t>String text = textMessage.getText();</w:t>
            </w:r>
          </w:p>
          <w:p w:rsidR="0041612B" w:rsidRDefault="00CD2044" w:rsidP="0041612B">
            <w:r>
              <w:tab/>
            </w:r>
            <w:r>
              <w:tab/>
              <w:t>System.out.println(text);</w:t>
            </w:r>
          </w:p>
          <w:p w:rsidR="00CD2044" w:rsidRDefault="0041612B" w:rsidP="0041612B">
            <w:r>
              <w:tab/>
              <w:t>}</w:t>
            </w:r>
          </w:p>
          <w:p w:rsidR="00890F9C" w:rsidRDefault="003109E3" w:rsidP="0041612B">
            <w:r>
              <w:t>}</w:t>
            </w:r>
          </w:p>
        </w:tc>
      </w:tr>
    </w:tbl>
    <w:p w:rsidR="00984498" w:rsidRDefault="00984498" w:rsidP="008D590C">
      <w:pPr>
        <w:rPr>
          <w:rFonts w:hint="eastAsia"/>
        </w:rPr>
      </w:pPr>
    </w:p>
    <w:p w:rsidR="0092320A" w:rsidRDefault="0092320A" w:rsidP="008D590C">
      <w:r>
        <w:t>配置</w:t>
      </w:r>
      <w:r>
        <w:rPr>
          <w:rFonts w:hint="eastAsia"/>
        </w:rPr>
        <w:t>监听到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84498" w:rsidTr="00984498">
        <w:tc>
          <w:tcPr>
            <w:tcW w:w="11046" w:type="dxa"/>
          </w:tcPr>
          <w:p w:rsidR="002B0D11" w:rsidRDefault="00984498" w:rsidP="002B0D11">
            <w:r>
              <w:tab/>
            </w:r>
            <w:r w:rsidR="002B0D11" w:rsidRPr="00126EC8">
              <w:rPr>
                <w:rFonts w:hint="eastAsia"/>
              </w:rPr>
              <w:t>&lt;!-- jsm</w:t>
            </w:r>
            <w:r w:rsidR="002B0D11" w:rsidRPr="00126EC8">
              <w:rPr>
                <w:rFonts w:hint="eastAsia"/>
              </w:rPr>
              <w:t>消息工厂</w:t>
            </w:r>
            <w:r w:rsidR="002B0D11" w:rsidRPr="00126EC8">
              <w:rPr>
                <w:rFonts w:hint="eastAsia"/>
              </w:rPr>
              <w:t xml:space="preserve"> --&gt;</w:t>
            </w:r>
          </w:p>
          <w:p w:rsidR="002B0D11" w:rsidRDefault="002B0D11" w:rsidP="002B0D11">
            <w:pPr>
              <w:ind w:firstLineChars="150" w:firstLine="360"/>
            </w:pPr>
            <w:r>
              <w:t>&lt;bean id="targetConnectionFactory" class="org.apache.activemq.ActiveMQConnectionFactory"&gt;</w:t>
            </w:r>
          </w:p>
          <w:p w:rsidR="002B0D11" w:rsidRDefault="002B0D11" w:rsidP="002B0D11">
            <w:r>
              <w:tab/>
            </w:r>
            <w:r>
              <w:tab/>
              <w:t>&lt;property name="brokerURL" value="tcp://localhost:61616" /&gt;</w:t>
            </w:r>
          </w:p>
          <w:p w:rsidR="002B0D11" w:rsidRDefault="002B0D11" w:rsidP="002B0D11">
            <w:r>
              <w:tab/>
              <w:t>&lt;/bean&gt;</w:t>
            </w:r>
          </w:p>
          <w:p w:rsidR="002B0D11" w:rsidRDefault="002B0D11" w:rsidP="002B0D11">
            <w:r>
              <w:tab/>
              <w:t>&lt;bean id="connectionFactory"</w:t>
            </w:r>
          </w:p>
          <w:p w:rsidR="002B0D11" w:rsidRDefault="002B0D11" w:rsidP="002B0D11">
            <w:r>
              <w:tab/>
            </w:r>
            <w:r>
              <w:tab/>
              <w:t>class="org.springframework.jms.connection.SingleConnectionFactory"&gt;</w:t>
            </w:r>
          </w:p>
          <w:p w:rsidR="002B0D11" w:rsidRDefault="002B0D11" w:rsidP="002B0D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JMS Connection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ConnectionFactory --&gt;</w:t>
            </w:r>
          </w:p>
          <w:p w:rsidR="002B0D11" w:rsidRDefault="002B0D11" w:rsidP="002B0D11">
            <w:r>
              <w:tab/>
            </w:r>
            <w:r>
              <w:tab/>
              <w:t>&lt;property name="targetConnectionFactory" ref="targetConnectionFactory" /&gt;</w:t>
            </w:r>
          </w:p>
          <w:p w:rsidR="002B0D11" w:rsidRDefault="002B0D11" w:rsidP="002B0D11">
            <w:r>
              <w:tab/>
              <w:t>&lt;/bean&gt;</w:t>
            </w:r>
          </w:p>
          <w:p w:rsidR="002B0D11" w:rsidRDefault="002B0D11" w:rsidP="002B0D11">
            <w:r>
              <w:t xml:space="preserve">    </w:t>
            </w:r>
          </w:p>
          <w:p w:rsidR="002B0D11" w:rsidRDefault="002B0D11" w:rsidP="002B0D11">
            <w:r>
              <w:t xml:space="preserve">    </w:t>
            </w:r>
            <w:r w:rsidRPr="00E5479C">
              <w:rPr>
                <w:rFonts w:hint="eastAsia"/>
              </w:rPr>
              <w:t xml:space="preserve">&lt;!-- </w:t>
            </w:r>
            <w:r w:rsidRPr="00E5479C">
              <w:rPr>
                <w:rFonts w:hint="eastAsia"/>
              </w:rPr>
              <w:t>执行消息任务的模板</w:t>
            </w:r>
            <w:r w:rsidRPr="00E5479C">
              <w:rPr>
                <w:rFonts w:hint="eastAsia"/>
              </w:rPr>
              <w:t xml:space="preserve"> --&gt;</w:t>
            </w:r>
          </w:p>
          <w:p w:rsidR="002B0D11" w:rsidRDefault="002B0D11" w:rsidP="002B0D11">
            <w:pPr>
              <w:ind w:firstLineChars="150" w:firstLine="360"/>
            </w:pPr>
            <w:r>
              <w:t>&lt;bean id="jmsTemplate" class="org.springframework.jms.core.JmsTemplate"&gt;</w:t>
            </w:r>
          </w:p>
          <w:p w:rsidR="002B0D11" w:rsidRDefault="002B0D11" w:rsidP="002B0D11">
            <w:r>
              <w:tab/>
            </w:r>
            <w:r>
              <w:tab/>
              <w:t>&lt;property name="connectionFactory" ref="connectionFactory" /&gt;</w:t>
            </w:r>
          </w:p>
          <w:p w:rsidR="002B0D11" w:rsidRDefault="002B0D11" w:rsidP="002B0D11">
            <w:r>
              <w:tab/>
              <w:t>&lt;/bean&gt;</w:t>
            </w:r>
          </w:p>
          <w:p w:rsidR="002B0D11" w:rsidRDefault="002B0D11" w:rsidP="002B0D11">
            <w:r>
              <w:tab/>
              <w:t>&lt;bean id="queueDestination" class="org.apache.activemq.command.ActiveMQQueue"&gt;</w:t>
            </w:r>
          </w:p>
          <w:p w:rsidR="002B0D11" w:rsidRDefault="002B0D11" w:rsidP="002B0D11">
            <w:r>
              <w:tab/>
            </w:r>
            <w:r>
              <w:tab/>
              <w:t>&lt;constructor-arg value="queue" /&gt;</w:t>
            </w:r>
          </w:p>
          <w:p w:rsidR="002B0D11" w:rsidRDefault="002B0D11" w:rsidP="002B0D11">
            <w:r>
              <w:tab/>
              <w:t>&lt;/bean&gt;</w:t>
            </w:r>
          </w:p>
          <w:p w:rsidR="002B0D11" w:rsidRDefault="002B0D11" w:rsidP="002B0D11">
            <w:r>
              <w:tab/>
              <w:t>&lt;bean id="topicDestination" class="org.apache.activemq.command.ActiveMQTopic"&gt;</w:t>
            </w:r>
          </w:p>
          <w:p w:rsidR="002B0D11" w:rsidRDefault="002B0D11" w:rsidP="002B0D11">
            <w:r>
              <w:tab/>
            </w:r>
            <w:r>
              <w:tab/>
              <w:t>&lt;constructor-arg value="topic" /&gt;</w:t>
            </w:r>
          </w:p>
          <w:p w:rsidR="002B0D11" w:rsidRDefault="002B0D11" w:rsidP="002B0D11">
            <w:r>
              <w:tab/>
              <w:t>&lt;/bean&gt;</w:t>
            </w:r>
          </w:p>
          <w:p w:rsidR="002B0D11" w:rsidRDefault="002B0D11" w:rsidP="002B0D11">
            <w:r>
              <w:t xml:space="preserve">    </w:t>
            </w:r>
          </w:p>
          <w:p w:rsidR="00984498" w:rsidRDefault="00984498" w:rsidP="002B0D11">
            <w:pPr>
              <w:ind w:firstLineChars="200" w:firstLine="480"/>
            </w:pPr>
            <w:r>
              <w:t>&lt;bean id="myMessageListener" class="MyMessageListener"/&gt;</w:t>
            </w:r>
          </w:p>
          <w:p w:rsidR="00984498" w:rsidRDefault="00984498" w:rsidP="00984498">
            <w:r>
              <w:rPr>
                <w:rFonts w:hint="eastAsia"/>
              </w:rPr>
              <w:tab/>
              <w:t>&lt;!</w:t>
            </w:r>
            <w:r w:rsidR="002B0D11">
              <w:t>—</w:t>
            </w:r>
            <w:r w:rsidR="002B0D11">
              <w:rPr>
                <w:rFonts w:hint="eastAsia"/>
              </w:rPr>
              <w:t>队列</w:t>
            </w:r>
            <w:bookmarkStart w:id="0" w:name="_GoBack"/>
            <w:bookmarkEnd w:id="0"/>
            <w:r>
              <w:rPr>
                <w:rFonts w:hint="eastAsia"/>
              </w:rPr>
              <w:t>消息监听容器</w:t>
            </w:r>
            <w:r>
              <w:rPr>
                <w:rFonts w:hint="eastAsia"/>
              </w:rPr>
              <w:t xml:space="preserve"> --&gt;</w:t>
            </w:r>
          </w:p>
          <w:p w:rsidR="00984498" w:rsidRDefault="00984498" w:rsidP="00984498">
            <w:r>
              <w:tab/>
              <w:t>&lt;bean class="org.springframework.jms.listener.DefaultMessageListenerContainer"&gt;</w:t>
            </w:r>
          </w:p>
          <w:p w:rsidR="00984498" w:rsidRDefault="00984498" w:rsidP="00984498">
            <w:r>
              <w:tab/>
            </w:r>
            <w:r>
              <w:tab/>
              <w:t>&lt;property name="connectionFactory" ref="connectionFactory" /&gt;</w:t>
            </w:r>
          </w:p>
          <w:p w:rsidR="00984498" w:rsidRDefault="00984498" w:rsidP="00984498">
            <w:r>
              <w:tab/>
            </w:r>
            <w:r>
              <w:tab/>
              <w:t>&lt;property name="destination" ref="queueDestination" /&gt;</w:t>
            </w:r>
          </w:p>
          <w:p w:rsidR="00984498" w:rsidRDefault="00984498" w:rsidP="00984498">
            <w:r>
              <w:tab/>
            </w:r>
            <w:r>
              <w:tab/>
              <w:t>&lt;property name="messageListener" ref="myMessageListener" /&gt;</w:t>
            </w:r>
          </w:p>
          <w:p w:rsidR="00984498" w:rsidRDefault="00984498" w:rsidP="00984498">
            <w:r>
              <w:tab/>
              <w:t>&lt;/bean&gt;</w:t>
            </w:r>
          </w:p>
          <w:p w:rsidR="00984498" w:rsidRDefault="00984498" w:rsidP="00984498">
            <w:r>
              <w:rPr>
                <w:rFonts w:hint="eastAsia"/>
              </w:rPr>
              <w:tab/>
              <w:t>&lt;!</w:t>
            </w:r>
            <w:r w:rsidR="00C365F2">
              <w:t>--</w:t>
            </w:r>
            <w:r w:rsidR="00C365F2">
              <w:rPr>
                <w:rFonts w:hint="eastAsia"/>
              </w:rPr>
              <w:t>订阅模式</w:t>
            </w:r>
            <w:r w:rsidR="0092320A">
              <w:rPr>
                <w:rFonts w:hint="eastAsia"/>
              </w:rPr>
              <w:t>监听容器</w:t>
            </w:r>
            <w:r>
              <w:rPr>
                <w:rFonts w:hint="eastAsia"/>
              </w:rPr>
              <w:t>--&gt;</w:t>
            </w:r>
          </w:p>
          <w:p w:rsidR="00984498" w:rsidRDefault="00984498" w:rsidP="00984498">
            <w:r>
              <w:tab/>
              <w:t>&lt;bean class="org.springframework.jms.listener.DefaultMessageListenerContainer"&gt;</w:t>
            </w:r>
          </w:p>
          <w:p w:rsidR="00984498" w:rsidRDefault="00984498" w:rsidP="00984498">
            <w:r>
              <w:tab/>
            </w:r>
            <w:r>
              <w:tab/>
              <w:t>&lt;property name="connectionFactory" ref="connectionFactory" /&gt;</w:t>
            </w:r>
          </w:p>
          <w:p w:rsidR="00984498" w:rsidRDefault="00984498" w:rsidP="00984498">
            <w:r>
              <w:tab/>
            </w:r>
            <w:r>
              <w:tab/>
              <w:t>&lt;property name="destination" ref="topicDestination" /&gt;</w:t>
            </w:r>
          </w:p>
          <w:p w:rsidR="00984498" w:rsidRDefault="00984498" w:rsidP="00984498">
            <w:r>
              <w:tab/>
            </w:r>
            <w:r>
              <w:tab/>
              <w:t>&lt;property name="messageListener" ref="</w:t>
            </w:r>
            <w:r w:rsidR="00BD1B26" w:rsidRPr="00C365F2">
              <w:rPr>
                <w:highlight w:val="yellow"/>
              </w:rPr>
              <w:t>myMessageListener</w:t>
            </w:r>
            <w:r>
              <w:t>" /&gt;</w:t>
            </w:r>
          </w:p>
          <w:p w:rsidR="00984498" w:rsidRDefault="00984498" w:rsidP="00984498">
            <w:r>
              <w:tab/>
              <w:t>&lt;/bean&gt;</w:t>
            </w:r>
          </w:p>
        </w:tc>
      </w:tr>
    </w:tbl>
    <w:p w:rsidR="00984498" w:rsidRPr="008D590C" w:rsidRDefault="00984498" w:rsidP="008D590C">
      <w:pPr>
        <w:rPr>
          <w:rFonts w:hint="eastAsia"/>
        </w:rPr>
      </w:pPr>
    </w:p>
    <w:sectPr w:rsidR="00984498" w:rsidRPr="008D590C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9C" w:rsidRDefault="000A539C" w:rsidP="00D4224E">
      <w:r>
        <w:separator/>
      </w:r>
    </w:p>
  </w:endnote>
  <w:endnote w:type="continuationSeparator" w:id="0">
    <w:p w:rsidR="000A539C" w:rsidRDefault="000A539C" w:rsidP="00D4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9C" w:rsidRDefault="000A539C" w:rsidP="00D4224E">
      <w:r>
        <w:separator/>
      </w:r>
    </w:p>
  </w:footnote>
  <w:footnote w:type="continuationSeparator" w:id="0">
    <w:p w:rsidR="000A539C" w:rsidRDefault="000A539C" w:rsidP="00D42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0C"/>
    <w:rsid w:val="00024699"/>
    <w:rsid w:val="00030FCC"/>
    <w:rsid w:val="00040BED"/>
    <w:rsid w:val="00064685"/>
    <w:rsid w:val="000703E7"/>
    <w:rsid w:val="0008790D"/>
    <w:rsid w:val="000A34D2"/>
    <w:rsid w:val="000A539C"/>
    <w:rsid w:val="000B33AB"/>
    <w:rsid w:val="001049FC"/>
    <w:rsid w:val="00126EC8"/>
    <w:rsid w:val="001971C9"/>
    <w:rsid w:val="001C7D65"/>
    <w:rsid w:val="001F1FCE"/>
    <w:rsid w:val="00216059"/>
    <w:rsid w:val="0023245F"/>
    <w:rsid w:val="00240438"/>
    <w:rsid w:val="00253372"/>
    <w:rsid w:val="00255A25"/>
    <w:rsid w:val="002822B2"/>
    <w:rsid w:val="00284302"/>
    <w:rsid w:val="002B0D11"/>
    <w:rsid w:val="002C2640"/>
    <w:rsid w:val="002D098A"/>
    <w:rsid w:val="002D2F6A"/>
    <w:rsid w:val="002F12EF"/>
    <w:rsid w:val="0030510E"/>
    <w:rsid w:val="003109E3"/>
    <w:rsid w:val="00311880"/>
    <w:rsid w:val="00321A2F"/>
    <w:rsid w:val="0033219B"/>
    <w:rsid w:val="0034082F"/>
    <w:rsid w:val="003543DC"/>
    <w:rsid w:val="00375D7D"/>
    <w:rsid w:val="003B0060"/>
    <w:rsid w:val="003B2FCE"/>
    <w:rsid w:val="003B42E1"/>
    <w:rsid w:val="003C5ABF"/>
    <w:rsid w:val="003D04E1"/>
    <w:rsid w:val="003F49B2"/>
    <w:rsid w:val="004053DC"/>
    <w:rsid w:val="0041612B"/>
    <w:rsid w:val="004338F0"/>
    <w:rsid w:val="004473F0"/>
    <w:rsid w:val="00453062"/>
    <w:rsid w:val="00465C6C"/>
    <w:rsid w:val="00493F1E"/>
    <w:rsid w:val="00495D69"/>
    <w:rsid w:val="004A4D13"/>
    <w:rsid w:val="004C5333"/>
    <w:rsid w:val="004F3ADF"/>
    <w:rsid w:val="005221BA"/>
    <w:rsid w:val="005B5043"/>
    <w:rsid w:val="00600BE4"/>
    <w:rsid w:val="0061576D"/>
    <w:rsid w:val="0063226F"/>
    <w:rsid w:val="00672BD3"/>
    <w:rsid w:val="006D046C"/>
    <w:rsid w:val="00715092"/>
    <w:rsid w:val="00730FAB"/>
    <w:rsid w:val="0073109E"/>
    <w:rsid w:val="0073254F"/>
    <w:rsid w:val="00736991"/>
    <w:rsid w:val="007471EA"/>
    <w:rsid w:val="00747CEE"/>
    <w:rsid w:val="007525D3"/>
    <w:rsid w:val="0076596B"/>
    <w:rsid w:val="00790342"/>
    <w:rsid w:val="007B31B5"/>
    <w:rsid w:val="007B32A1"/>
    <w:rsid w:val="007B4BBD"/>
    <w:rsid w:val="007C1332"/>
    <w:rsid w:val="00821F47"/>
    <w:rsid w:val="00853E0E"/>
    <w:rsid w:val="00877CE9"/>
    <w:rsid w:val="00890F9C"/>
    <w:rsid w:val="008C2639"/>
    <w:rsid w:val="008C2D7E"/>
    <w:rsid w:val="008D3C61"/>
    <w:rsid w:val="008D590C"/>
    <w:rsid w:val="008F5005"/>
    <w:rsid w:val="00906818"/>
    <w:rsid w:val="0092320A"/>
    <w:rsid w:val="009470CF"/>
    <w:rsid w:val="00956776"/>
    <w:rsid w:val="00957A94"/>
    <w:rsid w:val="00984498"/>
    <w:rsid w:val="00990BD0"/>
    <w:rsid w:val="00997A94"/>
    <w:rsid w:val="009B7E28"/>
    <w:rsid w:val="009E4FCA"/>
    <w:rsid w:val="009F240F"/>
    <w:rsid w:val="00A43811"/>
    <w:rsid w:val="00A516C0"/>
    <w:rsid w:val="00A708B9"/>
    <w:rsid w:val="00AA1415"/>
    <w:rsid w:val="00AB10B9"/>
    <w:rsid w:val="00B3677F"/>
    <w:rsid w:val="00B451DD"/>
    <w:rsid w:val="00B71144"/>
    <w:rsid w:val="00B75471"/>
    <w:rsid w:val="00B817A9"/>
    <w:rsid w:val="00BA6D2B"/>
    <w:rsid w:val="00BD1B26"/>
    <w:rsid w:val="00C365F2"/>
    <w:rsid w:val="00C447A6"/>
    <w:rsid w:val="00C82FBE"/>
    <w:rsid w:val="00C94B54"/>
    <w:rsid w:val="00CB5175"/>
    <w:rsid w:val="00CC4AC1"/>
    <w:rsid w:val="00CD2044"/>
    <w:rsid w:val="00D2156C"/>
    <w:rsid w:val="00D277B5"/>
    <w:rsid w:val="00D4224E"/>
    <w:rsid w:val="00D72478"/>
    <w:rsid w:val="00DB7701"/>
    <w:rsid w:val="00DF5788"/>
    <w:rsid w:val="00E23510"/>
    <w:rsid w:val="00E24AF5"/>
    <w:rsid w:val="00E36FE1"/>
    <w:rsid w:val="00E5479C"/>
    <w:rsid w:val="00E76755"/>
    <w:rsid w:val="00E77E0E"/>
    <w:rsid w:val="00ED3175"/>
    <w:rsid w:val="00EE34B5"/>
    <w:rsid w:val="00EF152C"/>
    <w:rsid w:val="00F00A7D"/>
    <w:rsid w:val="00F11989"/>
    <w:rsid w:val="00F4161D"/>
    <w:rsid w:val="00F44445"/>
    <w:rsid w:val="00F73883"/>
    <w:rsid w:val="00F93C99"/>
    <w:rsid w:val="00FA053A"/>
    <w:rsid w:val="00FC3610"/>
    <w:rsid w:val="00FD5862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AD1F"/>
  <w15:docId w15:val="{01AFDA5F-D7C6-4D0B-830E-6FF053E8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rsid w:val="002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4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224E"/>
    <w:rPr>
      <w:rFonts w:eastAsia="华文细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224E"/>
    <w:rPr>
      <w:rFonts w:eastAsia="华文细黑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93F1E"/>
    <w:rPr>
      <w:rFonts w:eastAsia="华文细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574</TotalTime>
  <Pages>8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GaoXiang</cp:lastModifiedBy>
  <cp:revision>160</cp:revision>
  <dcterms:created xsi:type="dcterms:W3CDTF">2018-01-01T08:48:00Z</dcterms:created>
  <dcterms:modified xsi:type="dcterms:W3CDTF">2019-03-24T07:01:00Z</dcterms:modified>
</cp:coreProperties>
</file>